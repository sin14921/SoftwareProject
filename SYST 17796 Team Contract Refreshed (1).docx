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78EC310E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1822E8FD" w14:textId="77777777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_____________________________________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proofErr w:type="gramStart"/>
      <w:r>
        <w:rPr>
          <w:rFonts w:ascii="Arial" w:hAnsi="Arial" w:cs="Arial"/>
          <w:b/>
        </w:rPr>
        <w:t>all of</w:t>
      </w:r>
      <w:proofErr w:type="gramEnd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2C904DE3" w14:textId="77777777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3708C27A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61980F5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B753182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77777777" w:rsidR="001A0EAB" w:rsidRDefault="001A0EAB" w:rsidP="001A0EAB">
            <w:pPr>
              <w:rPr>
                <w:sz w:val="24"/>
              </w:rPr>
            </w:pPr>
          </w:p>
          <w:p w14:paraId="54A5A7F7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722997B4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40ADC096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77777777" w:rsidR="001A0EAB" w:rsidRDefault="001A0EAB" w:rsidP="001A0EAB">
            <w:pPr>
              <w:rPr>
                <w:sz w:val="24"/>
              </w:rPr>
            </w:pPr>
          </w:p>
          <w:p w14:paraId="50597C6E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4076746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B119DB3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7742B8F" w14:textId="77777777" w:rsidR="001A0EAB" w:rsidRDefault="001A0EAB" w:rsidP="001A0EAB">
            <w:pPr>
              <w:rPr>
                <w:sz w:val="24"/>
              </w:rPr>
            </w:pPr>
          </w:p>
          <w:p w14:paraId="2EB7CBD1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5C12D39C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94CFAD6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</w:t>
      </w:r>
      <w:proofErr w:type="gramStart"/>
      <w:r w:rsidR="008D27E7">
        <w:rPr>
          <w:rFonts w:ascii="Arial" w:hAnsi="Arial" w:cs="Arial"/>
          <w:b/>
        </w:rPr>
        <w:t>here :</w:t>
      </w:r>
      <w:proofErr w:type="gramEnd"/>
      <w:r w:rsidR="008D27E7" w:rsidRPr="008D27E7">
        <w:t xml:space="preserve"> </w:t>
      </w:r>
      <w:hyperlink r:id="rId10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lastRenderedPageBreak/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 xml:space="preserve">Ensuring work is completed with accuracy, </w:t>
      </w:r>
      <w:proofErr w:type="gramStart"/>
      <w:r w:rsidRPr="00857C31">
        <w:rPr>
          <w:sz w:val="24"/>
        </w:rPr>
        <w:t>completeness</w:t>
      </w:r>
      <w:proofErr w:type="gramEnd"/>
      <w:r w:rsidRPr="00857C31">
        <w:rPr>
          <w:sz w:val="24"/>
        </w:rPr>
        <w:t xml:space="preserve">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6CA37B6" w14:textId="77777777" w:rsidTr="00E000F1">
        <w:trPr>
          <w:tblHeader/>
        </w:trPr>
        <w:tc>
          <w:tcPr>
            <w:tcW w:w="2988" w:type="dxa"/>
          </w:tcPr>
          <w:p w14:paraId="677DF6D7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6738E37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D236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proofErr w:type="gramStart"/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proofErr w:type="gramEnd"/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1A0EAB" w14:paraId="4024E86D" w14:textId="77777777" w:rsidTr="00E000F1">
        <w:tc>
          <w:tcPr>
            <w:tcW w:w="2988" w:type="dxa"/>
          </w:tcPr>
          <w:p w14:paraId="373B44D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  <w:r w:rsidR="000B3664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7CD1E0F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13070E80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0C4117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08D074FE" w14:textId="77777777" w:rsidR="001A0EAB" w:rsidRDefault="001A0EAB" w:rsidP="00AE5B04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  <w:r w:rsidR="008A7C4E">
              <w:rPr>
                <w:sz w:val="24"/>
              </w:rPr>
              <w:tab/>
            </w:r>
          </w:p>
        </w:tc>
      </w:tr>
      <w:tr w:rsidR="001A0EAB" w14:paraId="4754D4AB" w14:textId="77777777" w:rsidTr="00AE5B04">
        <w:trPr>
          <w:cantSplit/>
        </w:trPr>
        <w:tc>
          <w:tcPr>
            <w:tcW w:w="2988" w:type="dxa"/>
          </w:tcPr>
          <w:p w14:paraId="62F56142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</w:t>
            </w:r>
            <w:r w:rsidR="00B31367">
              <w:rPr>
                <w:sz w:val="24"/>
              </w:rPr>
              <w:t>has difficulty</w:t>
            </w:r>
            <w:r>
              <w:rPr>
                <w:sz w:val="24"/>
              </w:rPr>
              <w:t xml:space="preserve"> deliver</w:t>
            </w:r>
            <w:r w:rsidR="00B31367">
              <w:rPr>
                <w:sz w:val="24"/>
              </w:rPr>
              <w:t>ing</w:t>
            </w:r>
            <w:r>
              <w:rPr>
                <w:sz w:val="24"/>
              </w:rPr>
              <w:t xml:space="preserve"> component on time </w:t>
            </w:r>
            <w:r w:rsidR="000B3664">
              <w:rPr>
                <w:sz w:val="24"/>
              </w:rPr>
              <w:t xml:space="preserve">due to lack of understanding or ability. </w:t>
            </w:r>
          </w:p>
        </w:tc>
        <w:tc>
          <w:tcPr>
            <w:tcW w:w="1530" w:type="dxa"/>
          </w:tcPr>
          <w:p w14:paraId="7AA0FBA3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0CE2942E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B5B54D7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29D2BBC9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 must ask professor for </w:t>
            </w:r>
            <w:r w:rsidR="000B3664">
              <w:rPr>
                <w:sz w:val="24"/>
              </w:rPr>
              <w:t>help</w:t>
            </w:r>
            <w:r>
              <w:rPr>
                <w:sz w:val="24"/>
              </w:rPr>
              <w:t xml:space="preserve"> __</w:t>
            </w:r>
          </w:p>
          <w:p w14:paraId="147AD548" w14:textId="77777777" w:rsidR="001A0EAB" w:rsidRDefault="001A0EAB" w:rsidP="00AE5B04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1A0EAB" w14:paraId="2BC1E820" w14:textId="77777777" w:rsidTr="00E000F1">
        <w:tc>
          <w:tcPr>
            <w:tcW w:w="2988" w:type="dxa"/>
          </w:tcPr>
          <w:p w14:paraId="1C6F6FB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</w:t>
            </w:r>
            <w:r w:rsidR="007154DC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A1DF09C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69A479CB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132E9F">
              <w:rPr>
                <w:sz w:val="24"/>
              </w:rPr>
              <w:t>member(s) ask professor</w:t>
            </w:r>
            <w:r w:rsidR="007154DC">
              <w:rPr>
                <w:sz w:val="24"/>
              </w:rPr>
              <w:t xml:space="preserve"> </w:t>
            </w:r>
            <w:r w:rsidR="00132E9F">
              <w:rPr>
                <w:sz w:val="24"/>
              </w:rPr>
              <w:t xml:space="preserve">to request a </w:t>
            </w:r>
            <w:r w:rsidR="0009731B" w:rsidRPr="005615B4">
              <w:rPr>
                <w:sz w:val="24"/>
              </w:rPr>
              <w:t>P</w:t>
            </w:r>
            <w:r w:rsidR="007154DC" w:rsidRPr="005615B4">
              <w:rPr>
                <w:sz w:val="24"/>
              </w:rPr>
              <w:t xml:space="preserve">articipation </w:t>
            </w:r>
            <w:r w:rsidR="0009731B" w:rsidRPr="005615B4">
              <w:rPr>
                <w:sz w:val="24"/>
              </w:rPr>
              <w:t>F</w:t>
            </w:r>
            <w:r w:rsidR="007154DC" w:rsidRPr="005615B4">
              <w:rPr>
                <w:sz w:val="24"/>
              </w:rPr>
              <w:t>orm</w:t>
            </w:r>
            <w:r w:rsidR="00132E9F">
              <w:rPr>
                <w:sz w:val="24"/>
              </w:rPr>
              <w:t xml:space="preserve"> from </w:t>
            </w:r>
            <w:r w:rsidR="00132E9F" w:rsidRPr="00132E9F">
              <w:rPr>
                <w:sz w:val="24"/>
                <w:u w:val="single"/>
              </w:rPr>
              <w:t>all</w:t>
            </w:r>
            <w:r w:rsidR="00132E9F">
              <w:rPr>
                <w:sz w:val="24"/>
              </w:rPr>
              <w:t xml:space="preserve"> team members</w:t>
            </w:r>
            <w:r w:rsidR="000A06BD">
              <w:rPr>
                <w:sz w:val="24"/>
              </w:rPr>
              <w:t>.</w:t>
            </w:r>
            <w:r w:rsidR="007154DC">
              <w:rPr>
                <w:sz w:val="24"/>
              </w:rPr>
              <w:t xml:space="preserve"> </w:t>
            </w:r>
            <w:r w:rsidR="000A06BD">
              <w:rPr>
                <w:sz w:val="24"/>
              </w:rPr>
              <w:t>This</w:t>
            </w:r>
            <w:r w:rsidR="007154DC">
              <w:rPr>
                <w:sz w:val="24"/>
              </w:rPr>
              <w:t xml:space="preserve"> </w:t>
            </w:r>
            <w:r w:rsidR="007154DC" w:rsidRPr="00132E9F">
              <w:rPr>
                <w:i/>
                <w:iCs/>
                <w:sz w:val="24"/>
              </w:rPr>
              <w:t>may</w:t>
            </w:r>
            <w:r w:rsidR="007154DC">
              <w:rPr>
                <w:sz w:val="24"/>
              </w:rPr>
              <w:t xml:space="preserve"> result in individualized grades being awarded</w:t>
            </w:r>
            <w:r w:rsidR="000B3664">
              <w:rPr>
                <w:sz w:val="24"/>
              </w:rPr>
              <w:t xml:space="preserve"> </w:t>
            </w:r>
            <w:r w:rsidR="0058187F">
              <w:rPr>
                <w:sz w:val="24"/>
              </w:rPr>
              <w:t>for a deliverable</w:t>
            </w:r>
            <w:r>
              <w:rPr>
                <w:sz w:val="24"/>
              </w:rPr>
              <w:t xml:space="preserve"> __</w:t>
            </w:r>
          </w:p>
          <w:p w14:paraId="116B264C" w14:textId="77777777" w:rsidR="007154DC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__</w:t>
            </w:r>
          </w:p>
          <w:p w14:paraId="56A8FB6A" w14:textId="77777777" w:rsidR="001A0EAB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</w:t>
            </w:r>
            <w:r w:rsidR="001A0EAB">
              <w:rPr>
                <w:sz w:val="24"/>
              </w:rPr>
              <w:t>)</w:t>
            </w:r>
            <w:r w:rsidR="001A0EAB">
              <w:rPr>
                <w:sz w:val="24"/>
              </w:rPr>
              <w:tab/>
            </w:r>
            <w:r>
              <w:rPr>
                <w:sz w:val="24"/>
              </w:rPr>
              <w:t xml:space="preserve">__ </w:t>
            </w:r>
            <w:r w:rsidR="001A0EAB"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):</w:t>
            </w:r>
          </w:p>
        </w:tc>
      </w:tr>
      <w:tr w:rsidR="00E000F1" w14:paraId="05BC0D4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</w:t>
            </w:r>
            <w:r w:rsidR="009C07A8">
              <w:rPr>
                <w:sz w:val="24"/>
              </w:rPr>
              <w:t xml:space="preserve">or more </w:t>
            </w:r>
            <w:r>
              <w:rPr>
                <w:sz w:val="24"/>
              </w:rPr>
              <w:t>member</w:t>
            </w:r>
            <w:r w:rsidR="009C07A8">
              <w:rPr>
                <w:sz w:val="24"/>
              </w:rPr>
              <w:t>(s)</w:t>
            </w:r>
            <w:r>
              <w:rPr>
                <w:sz w:val="24"/>
              </w:rPr>
              <w:t xml:space="preserve"> feeling </w:t>
            </w:r>
            <w:r w:rsidR="006226BE">
              <w:rPr>
                <w:sz w:val="24"/>
              </w:rPr>
              <w:t xml:space="preserve">that their voice(s) is/are </w:t>
            </w:r>
            <w:r w:rsidR="00AE5B04">
              <w:rPr>
                <w:sz w:val="24"/>
              </w:rPr>
              <w:t xml:space="preserve">not </w:t>
            </w:r>
            <w:r w:rsidR="006226BE">
              <w:rPr>
                <w:sz w:val="24"/>
              </w:rPr>
              <w:t xml:space="preserve">being </w:t>
            </w:r>
            <w:r w:rsidR="00AE5B04">
              <w:rPr>
                <w:sz w:val="24"/>
              </w:rPr>
              <w:t>heard</w:t>
            </w:r>
            <w:r>
              <w:rPr>
                <w:sz w:val="24"/>
              </w:rPr>
              <w:t xml:space="preserve"> </w:t>
            </w:r>
            <w:r w:rsidR="005615B4">
              <w:rPr>
                <w:sz w:val="24"/>
              </w:rPr>
              <w:t>in</w:t>
            </w:r>
            <w:r>
              <w:rPr>
                <w:sz w:val="24"/>
              </w:rPr>
              <w:t xml:space="preserve"> a decision which affects </w:t>
            </w:r>
            <w:r w:rsidR="007154DC">
              <w:rPr>
                <w:sz w:val="24"/>
              </w:rPr>
              <w:t>everyone</w:t>
            </w:r>
            <w:r w:rsidR="006226BE">
              <w:rPr>
                <w:sz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4175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14:paraId="31F2147E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58187F">
              <w:rPr>
                <w:sz w:val="24"/>
              </w:rPr>
              <w:t>seeks advice from the professor</w:t>
            </w:r>
            <w:r>
              <w:rPr>
                <w:sz w:val="24"/>
              </w:rPr>
              <w:t xml:space="preserve"> __</w:t>
            </w:r>
          </w:p>
          <w:p w14:paraId="2F08F56C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="00153D52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153D52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153D52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FE4256" w14:paraId="099AE9A9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618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__</w:t>
            </w:r>
          </w:p>
          <w:p w14:paraId="27CA5A1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18EE7993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FBABAB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7B0619E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behaves in an unprofessional manner, 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being rude, uncooperative and/or making one or more </w:t>
            </w:r>
            <w:r>
              <w:rPr>
                <w:sz w:val="24"/>
              </w:rPr>
              <w:lastRenderedPageBreak/>
              <w:t>member</w:t>
            </w:r>
            <w:r w:rsidR="00AE5B0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="00AE5B04">
              <w:rPr>
                <w:sz w:val="24"/>
              </w:rPr>
              <w:t>)</w:t>
            </w:r>
            <w:r>
              <w:rPr>
                <w:sz w:val="24"/>
              </w:rPr>
              <w:t xml:space="preserve">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065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__</w:t>
            </w:r>
          </w:p>
          <w:p w14:paraId="3433E9BE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b) Team attempts to resolve the issue by airing the problem at a team meeting __</w:t>
            </w:r>
          </w:p>
          <w:p w14:paraId="469ADB9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F162E74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6B02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1A9AD2A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090ED78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51FCDE22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56F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4AE3E0D6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233561F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A47E" w14:textId="77777777" w:rsidR="001B6217" w:rsidRDefault="001B6217">
      <w:pPr>
        <w:spacing w:after="0" w:line="240" w:lineRule="auto"/>
      </w:pPr>
      <w:r>
        <w:separator/>
      </w:r>
    </w:p>
  </w:endnote>
  <w:endnote w:type="continuationSeparator" w:id="0">
    <w:p w14:paraId="79013305" w14:textId="77777777" w:rsidR="001B6217" w:rsidRDefault="001B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" filled="f" stroked="f" strokeweight=".5pt">
              <v:textbox inset="0,,0">
                <w:txbxContent>
                  <w:p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433E" w14:textId="77777777" w:rsidR="001B6217" w:rsidRDefault="001B6217">
      <w:pPr>
        <w:spacing w:after="0" w:line="240" w:lineRule="auto"/>
      </w:pPr>
      <w:r>
        <w:separator/>
      </w:r>
    </w:p>
  </w:footnote>
  <w:footnote w:type="continuationSeparator" w:id="0">
    <w:p w14:paraId="420960F0" w14:textId="77777777" w:rsidR="001B6217" w:rsidRDefault="001B6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9010B"/>
    <w:rsid w:val="0009731B"/>
    <w:rsid w:val="000A06BD"/>
    <w:rsid w:val="000B3664"/>
    <w:rsid w:val="00132E9F"/>
    <w:rsid w:val="00153D52"/>
    <w:rsid w:val="001A0EAB"/>
    <w:rsid w:val="001A751D"/>
    <w:rsid w:val="001B6217"/>
    <w:rsid w:val="002E5042"/>
    <w:rsid w:val="002F2C48"/>
    <w:rsid w:val="00311EBA"/>
    <w:rsid w:val="00421181"/>
    <w:rsid w:val="0042411E"/>
    <w:rsid w:val="00447631"/>
    <w:rsid w:val="004A04D9"/>
    <w:rsid w:val="004E0813"/>
    <w:rsid w:val="00511226"/>
    <w:rsid w:val="005615B4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873AF5"/>
    <w:rsid w:val="008910DC"/>
    <w:rsid w:val="008A7C4E"/>
    <w:rsid w:val="008D27E7"/>
    <w:rsid w:val="008F7A04"/>
    <w:rsid w:val="009C07A8"/>
    <w:rsid w:val="00A902BE"/>
    <w:rsid w:val="00A96A44"/>
    <w:rsid w:val="00AE5B04"/>
    <w:rsid w:val="00B31367"/>
    <w:rsid w:val="00BE1CC0"/>
    <w:rsid w:val="00CC30C8"/>
    <w:rsid w:val="00CD3E8B"/>
    <w:rsid w:val="00D2208F"/>
    <w:rsid w:val="00DD6EF1"/>
    <w:rsid w:val="00DE3982"/>
    <w:rsid w:val="00E000F1"/>
    <w:rsid w:val="00E10E8F"/>
    <w:rsid w:val="00E150FB"/>
    <w:rsid w:val="00E40BEF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aps.sheridancollege.ca/student-guide/academic-policies-and-procedure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4D6C38"/>
    <w:rsid w:val="00736DFF"/>
    <w:rsid w:val="007C5DB1"/>
    <w:rsid w:val="008376DC"/>
    <w:rsid w:val="00846B5D"/>
    <w:rsid w:val="00AC5913"/>
    <w:rsid w:val="00CA4A38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_____________________________________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3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Elizabeth Dancy</cp:lastModifiedBy>
  <cp:revision>2</cp:revision>
  <dcterms:created xsi:type="dcterms:W3CDTF">2023-05-10T16:43:00Z</dcterms:created>
  <dcterms:modified xsi:type="dcterms:W3CDTF">2023-05-10T16:43:00Z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